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76" w:type="pct"/>
        <w:tblCellMar>
          <w:left w:w="0" w:type="dxa"/>
          <w:bottom w:w="115" w:type="dxa"/>
          <w:right w:w="0" w:type="dxa"/>
        </w:tblCellMar>
        <w:tblLook w:val="04A0" w:firstRow="1" w:lastRow="0" w:firstColumn="1" w:lastColumn="0" w:noHBand="0" w:noVBand="1"/>
        <w:tblDescription w:val="Layout table for name, contact info, and objective"/>
      </w:tblPr>
      <w:tblGrid>
        <w:gridCol w:w="9689"/>
      </w:tblGrid>
      <w:tr w:rsidR="00692703" w:rsidRPr="00CF1A49" w14:paraId="1FC03C68" w14:textId="77777777" w:rsidTr="00D06760">
        <w:trPr>
          <w:trHeight w:hRule="exact" w:val="1579"/>
        </w:trPr>
        <w:tc>
          <w:tcPr>
            <w:tcW w:w="9690" w:type="dxa"/>
            <w:tcMar>
              <w:top w:w="0" w:type="dxa"/>
              <w:bottom w:w="0" w:type="dxa"/>
            </w:tcMar>
          </w:tcPr>
          <w:p w14:paraId="3930E7F8" w14:textId="77777777" w:rsidR="00692703" w:rsidRPr="00CF1A49" w:rsidRDefault="000866A9" w:rsidP="00913946">
            <w:pPr>
              <w:pStyle w:val="Title"/>
            </w:pPr>
            <w:r>
              <w:t>T</w:t>
            </w:r>
            <w:r w:rsidR="00692703" w:rsidRPr="00CF1A49">
              <w:t xml:space="preserve"> </w:t>
            </w:r>
            <w:r>
              <w:rPr>
                <w:rStyle w:val="IntenseEmphasis"/>
              </w:rPr>
              <w:t>AMARNATH</w:t>
            </w:r>
          </w:p>
          <w:p w14:paraId="243FF7ED" w14:textId="77777777" w:rsidR="00692703" w:rsidRPr="00CF1A49" w:rsidRDefault="00692703" w:rsidP="00913946">
            <w:pPr>
              <w:pStyle w:val="ContactInfo"/>
              <w:contextualSpacing w:val="0"/>
            </w:pPr>
            <w:r w:rsidRPr="00CF1A49">
              <w:t xml:space="preserve"> </w:t>
            </w:r>
            <w:r w:rsidR="000866A9">
              <w:t>Phone No.: +918895035680</w:t>
            </w:r>
          </w:p>
          <w:p w14:paraId="451708FA" w14:textId="7D9CD8C1" w:rsidR="00692703" w:rsidRPr="00CF1A49" w:rsidRDefault="000866A9" w:rsidP="00913946">
            <w:pPr>
              <w:pStyle w:val="ContactInfoEmphasis"/>
              <w:contextualSpacing w:val="0"/>
            </w:pPr>
            <w:r>
              <w:t xml:space="preserve">Email: </w:t>
            </w:r>
            <w:hyperlink r:id="rId7" w:history="1">
              <w:r w:rsidR="00010B39" w:rsidRPr="00C47C4E">
                <w:rPr>
                  <w:rStyle w:val="Hyperlink"/>
                </w:rPr>
                <w:t>amarnath.t22@gmail.com</w:t>
              </w:r>
            </w:hyperlink>
            <w:r w:rsidR="00B2296D">
              <w:rPr>
                <w:rStyle w:val="Hyperlink"/>
              </w:rPr>
              <w:t xml:space="preserve"> </w:t>
            </w:r>
            <w:r w:rsidR="00010B39">
              <w:t xml:space="preserve"> </w:t>
            </w:r>
            <w:r w:rsidR="00010B39">
              <w:rPr>
                <w:color w:val="auto"/>
              </w:rPr>
              <w:t>https://www.linkedin.com/in/amarnath-tangudu-8713351a/</w:t>
            </w:r>
          </w:p>
        </w:tc>
      </w:tr>
      <w:tr w:rsidR="009571D8" w:rsidRPr="00CF1A49" w14:paraId="6565090A" w14:textId="77777777" w:rsidTr="00D06760">
        <w:trPr>
          <w:trHeight w:val="234"/>
        </w:trPr>
        <w:tc>
          <w:tcPr>
            <w:tcW w:w="9690" w:type="dxa"/>
            <w:tcMar>
              <w:top w:w="432" w:type="dxa"/>
            </w:tcMar>
          </w:tcPr>
          <w:p w14:paraId="4A6D7D19" w14:textId="56A7C77D" w:rsidR="001755A8" w:rsidRPr="00B2296D" w:rsidRDefault="000866A9" w:rsidP="00B2296D">
            <w:pPr>
              <w:pStyle w:val="NormalWeb"/>
              <w:jc w:val="both"/>
              <w:rPr>
                <w:rFonts w:eastAsia="Times New Roman"/>
                <w:color w:val="auto"/>
              </w:rPr>
            </w:pPr>
            <w:r w:rsidRPr="000866A9">
              <w:rPr>
                <w:rFonts w:eastAsia="Times New Roman"/>
                <w:color w:val="000000"/>
              </w:rPr>
              <w:t xml:space="preserve">Seeking a challenging career where I can </w:t>
            </w:r>
            <w:r w:rsidRPr="000866A9">
              <w:rPr>
                <w:rFonts w:eastAsia="Times New Roman"/>
                <w:color w:val="000000"/>
                <w:shd w:val="clear" w:color="auto" w:fill="FFFFFF"/>
              </w:rPr>
              <w:t>use my Technical skills to conceive, develop, and implement programs that significantly impact the enterprise I’m associated with.</w:t>
            </w:r>
          </w:p>
        </w:tc>
      </w:tr>
    </w:tbl>
    <w:p w14:paraId="7018A01E" w14:textId="77777777" w:rsidR="004E01EB" w:rsidRPr="00CF1A49" w:rsidRDefault="000866A9" w:rsidP="004E01EB">
      <w:pPr>
        <w:pStyle w:val="Heading1"/>
      </w:pPr>
      <w:r>
        <w:t>proffessional summary</w:t>
      </w:r>
    </w:p>
    <w:p w14:paraId="7BC396C8" w14:textId="5E588CF7" w:rsidR="00C25163" w:rsidRPr="00C25163" w:rsidRDefault="00C25163" w:rsidP="00C25163">
      <w:pPr>
        <w:pStyle w:val="ListParagraph"/>
        <w:numPr>
          <w:ilvl w:val="0"/>
          <w:numId w:val="17"/>
        </w:numPr>
        <w:rPr>
          <w:rFonts w:ascii="Noto Sans Symbols" w:hAnsi="Noto Sans Symbols"/>
        </w:rPr>
      </w:pPr>
      <w:r w:rsidRPr="00C25163">
        <w:t xml:space="preserve">Having </w:t>
      </w:r>
      <w:r w:rsidR="005E3B06">
        <w:t>2</w:t>
      </w:r>
      <w:bookmarkStart w:id="0" w:name="_GoBack"/>
      <w:bookmarkEnd w:id="0"/>
      <w:r w:rsidRPr="00C25163">
        <w:t xml:space="preserve"> years of experience in IT industry working on projects related to </w:t>
      </w:r>
      <w:r w:rsidRPr="00C25163">
        <w:rPr>
          <w:b/>
          <w:bCs/>
        </w:rPr>
        <w:t>Java</w:t>
      </w:r>
      <w:r w:rsidRPr="00C25163">
        <w:t xml:space="preserve"> and </w:t>
      </w:r>
      <w:r w:rsidRPr="00C25163">
        <w:rPr>
          <w:b/>
          <w:bCs/>
        </w:rPr>
        <w:t>web</w:t>
      </w:r>
      <w:r w:rsidRPr="00C25163">
        <w:t xml:space="preserve"> development.</w:t>
      </w:r>
    </w:p>
    <w:p w14:paraId="197C687A" w14:textId="77777777" w:rsidR="00C25163" w:rsidRPr="00C25163" w:rsidRDefault="00C25163" w:rsidP="00C25163">
      <w:pPr>
        <w:pStyle w:val="ListParagraph"/>
        <w:numPr>
          <w:ilvl w:val="0"/>
          <w:numId w:val="17"/>
        </w:numPr>
        <w:rPr>
          <w:rFonts w:ascii="Noto Sans Symbols" w:hAnsi="Noto Sans Symbols"/>
        </w:rPr>
      </w:pPr>
      <w:r w:rsidRPr="00C25163">
        <w:t>Areas of expertise</w:t>
      </w:r>
      <w:r>
        <w:t>:</w:t>
      </w:r>
      <w:r w:rsidRPr="00C25163">
        <w:t> Java,</w:t>
      </w:r>
      <w:r>
        <w:t xml:space="preserve"> </w:t>
      </w:r>
      <w:r w:rsidRPr="00C25163">
        <w:t>J2EE, relational databases, Servlets,</w:t>
      </w:r>
      <w:r>
        <w:t xml:space="preserve"> </w:t>
      </w:r>
      <w:r w:rsidRPr="00C25163">
        <w:t>Spring and Hibernate</w:t>
      </w:r>
      <w:r>
        <w:t>, REST APIs</w:t>
      </w:r>
      <w:r w:rsidRPr="00C25163">
        <w:t>.</w:t>
      </w:r>
    </w:p>
    <w:p w14:paraId="54C0C080" w14:textId="77777777" w:rsidR="00C25163" w:rsidRPr="00C25163" w:rsidRDefault="00C25163" w:rsidP="00C25163">
      <w:pPr>
        <w:pStyle w:val="ListParagraph"/>
        <w:numPr>
          <w:ilvl w:val="0"/>
          <w:numId w:val="17"/>
        </w:numPr>
        <w:rPr>
          <w:rFonts w:ascii="Noto Sans Symbols" w:hAnsi="Noto Sans Symbols"/>
        </w:rPr>
      </w:pPr>
      <w:r>
        <w:rPr>
          <w:rFonts w:ascii="Noto Sans Symbols" w:hAnsi="Noto Sans Symbols"/>
        </w:rPr>
        <w:t>Have worked on automation testing using Selenium in Java.</w:t>
      </w:r>
    </w:p>
    <w:p w14:paraId="01A5C07A" w14:textId="77777777" w:rsidR="000866A9" w:rsidRDefault="00C25163" w:rsidP="004437C4">
      <w:pPr>
        <w:pStyle w:val="ListParagraph"/>
        <w:numPr>
          <w:ilvl w:val="0"/>
          <w:numId w:val="17"/>
        </w:numPr>
      </w:pPr>
      <w:r w:rsidRPr="00C25163">
        <w:rPr>
          <w:rFonts w:eastAsia="Times New Roman"/>
        </w:rPr>
        <w:t>Good knowledge of OOPS concepts and SQL.</w:t>
      </w:r>
    </w:p>
    <w:p w14:paraId="53C6C2FB" w14:textId="6DB218F3" w:rsidR="00486277" w:rsidRPr="00CF1A49" w:rsidRDefault="00C25163" w:rsidP="00486277">
      <w:pPr>
        <w:pStyle w:val="Heading1"/>
      </w:pPr>
      <w:r>
        <w:t>technical expertise</w:t>
      </w:r>
    </w:p>
    <w:tbl>
      <w:tblPr>
        <w:tblStyle w:val="TableGrid"/>
        <w:tblW w:w="4348" w:type="pct"/>
        <w:tblCellMar>
          <w:left w:w="0" w:type="dxa"/>
          <w:right w:w="0" w:type="dxa"/>
        </w:tblCellMar>
        <w:tblLook w:val="04A0" w:firstRow="1" w:lastRow="0" w:firstColumn="1" w:lastColumn="0" w:noHBand="0" w:noVBand="1"/>
        <w:tblDescription w:val="Skills layout table"/>
      </w:tblPr>
      <w:tblGrid>
        <w:gridCol w:w="8139"/>
      </w:tblGrid>
      <w:tr w:rsidR="00C25163" w:rsidRPr="006E1507" w14:paraId="104F19D6" w14:textId="77777777" w:rsidTr="002E3131">
        <w:trPr>
          <w:trHeight w:val="1921"/>
        </w:trPr>
        <w:tc>
          <w:tcPr>
            <w:tcW w:w="8139" w:type="dxa"/>
          </w:tcPr>
          <w:p w14:paraId="0B32F393" w14:textId="77777777" w:rsidR="00C25163" w:rsidRPr="006E1507" w:rsidRDefault="00C25163" w:rsidP="006E1507">
            <w:pPr>
              <w:pStyle w:val="ListBullet"/>
              <w:contextualSpacing w:val="0"/>
            </w:pPr>
            <w:r>
              <w:t>Languages: Java, Python, C++.</w:t>
            </w:r>
          </w:p>
          <w:p w14:paraId="3CB70BEB" w14:textId="77777777" w:rsidR="00C25163" w:rsidRDefault="00C25163" w:rsidP="006E1507">
            <w:pPr>
              <w:pStyle w:val="ListBullet"/>
              <w:contextualSpacing w:val="0"/>
            </w:pPr>
            <w:r>
              <w:t xml:space="preserve">Web Technology: J2EE, HTML, CSS, </w:t>
            </w:r>
            <w:r>
              <w:rPr>
                <w:color w:val="000000"/>
              </w:rPr>
              <w:t>Java script, Tomcat</w:t>
            </w:r>
            <w:r>
              <w:t>.</w:t>
            </w:r>
          </w:p>
          <w:p w14:paraId="55511514" w14:textId="77777777" w:rsidR="00C25163" w:rsidRDefault="00C25163" w:rsidP="006E1507">
            <w:pPr>
              <w:pStyle w:val="ListBullet"/>
              <w:contextualSpacing w:val="0"/>
            </w:pPr>
            <w:r>
              <w:t xml:space="preserve">Framework: Selenium. </w:t>
            </w:r>
          </w:p>
          <w:p w14:paraId="22A290E3" w14:textId="0195B1F0" w:rsidR="00C25163" w:rsidRDefault="00C25163" w:rsidP="006E1507">
            <w:pPr>
              <w:pStyle w:val="ListBullet"/>
              <w:contextualSpacing w:val="0"/>
            </w:pPr>
            <w:r>
              <w:t>Database: Oracle</w:t>
            </w:r>
            <w:r w:rsidR="004F5CB7">
              <w:t>, MongoDB, SQLite</w:t>
            </w:r>
            <w:r>
              <w:t>.</w:t>
            </w:r>
          </w:p>
          <w:p w14:paraId="0DC5FF92" w14:textId="77777777" w:rsidR="00C25163" w:rsidRDefault="00C25163" w:rsidP="006E1507">
            <w:pPr>
              <w:pStyle w:val="ListBullet"/>
              <w:contextualSpacing w:val="0"/>
            </w:pPr>
            <w:r>
              <w:t>Operating System: Windows, Ubuntu.</w:t>
            </w:r>
          </w:p>
          <w:p w14:paraId="519D082A" w14:textId="78C96A89" w:rsidR="004F5CB7" w:rsidRPr="006E1507" w:rsidRDefault="00734322" w:rsidP="006E1507">
            <w:pPr>
              <w:pStyle w:val="ListBullet"/>
              <w:contextualSpacing w:val="0"/>
            </w:pPr>
            <w:r>
              <w:t>Database</w:t>
            </w:r>
            <w:r w:rsidR="004F5CB7">
              <w:t xml:space="preserve"> Languages: SQL</w:t>
            </w:r>
          </w:p>
        </w:tc>
      </w:tr>
    </w:tbl>
    <w:p w14:paraId="734154C6" w14:textId="5B00B767" w:rsidR="002E3131" w:rsidRPr="00CF1A49" w:rsidRDefault="002E3131" w:rsidP="002E3131">
      <w:pPr>
        <w:pStyle w:val="Heading1"/>
      </w:pPr>
      <w:r>
        <w:t>professional experience</w:t>
      </w:r>
    </w:p>
    <w:tbl>
      <w:tblPr>
        <w:tblStyle w:val="TableGrid"/>
        <w:tblW w:w="4925" w:type="pct"/>
        <w:tblCellMar>
          <w:left w:w="0" w:type="dxa"/>
          <w:right w:w="0" w:type="dxa"/>
        </w:tblCellMar>
        <w:tblLook w:val="04A0" w:firstRow="1" w:lastRow="0" w:firstColumn="1" w:lastColumn="0" w:noHBand="0" w:noVBand="1"/>
        <w:tblDescription w:val="Skills layout table"/>
      </w:tblPr>
      <w:tblGrid>
        <w:gridCol w:w="9220"/>
      </w:tblGrid>
      <w:tr w:rsidR="002E3131" w:rsidRPr="006E1507" w14:paraId="2A2AC4FF" w14:textId="77777777" w:rsidTr="002E3131">
        <w:trPr>
          <w:trHeight w:val="439"/>
        </w:trPr>
        <w:tc>
          <w:tcPr>
            <w:tcW w:w="9220" w:type="dxa"/>
          </w:tcPr>
          <w:p w14:paraId="6C5F96D8" w14:textId="03B0DB25" w:rsidR="002E3131" w:rsidRPr="002E3131" w:rsidRDefault="002E3131" w:rsidP="002E3131">
            <w:pPr>
              <w:pStyle w:val="ListBullet"/>
              <w:rPr>
                <w:rFonts w:ascii="Noto Sans Symbols" w:hAnsi="Noto Sans Symbols"/>
              </w:rPr>
            </w:pPr>
            <w:r w:rsidRPr="003103B9">
              <w:t xml:space="preserve">Working for </w:t>
            </w:r>
            <w:r>
              <w:rPr>
                <w:b/>
                <w:bCs/>
              </w:rPr>
              <w:t>Zycus Infotech Pvt. Ltd</w:t>
            </w:r>
            <w:r w:rsidRPr="003103B9">
              <w:rPr>
                <w:b/>
                <w:bCs/>
              </w:rPr>
              <w:t>., Bangalore</w:t>
            </w:r>
            <w:r w:rsidRPr="003103B9">
              <w:t xml:space="preserve"> as a</w:t>
            </w:r>
            <w:r>
              <w:t xml:space="preserve"> </w:t>
            </w:r>
            <w:r w:rsidRPr="003103B9">
              <w:t xml:space="preserve">Software Engineer </w:t>
            </w:r>
            <w:r>
              <w:t>f</w:t>
            </w:r>
            <w:r w:rsidRPr="003103B9">
              <w:t>rom Ju</w:t>
            </w:r>
            <w:r>
              <w:t>l</w:t>
            </w:r>
            <w:r w:rsidRPr="003103B9">
              <w:t xml:space="preserve"> 201</w:t>
            </w:r>
            <w:r w:rsidR="00C02C0C">
              <w:t>7</w:t>
            </w:r>
            <w:r w:rsidRPr="003103B9">
              <w:t xml:space="preserve"> </w:t>
            </w:r>
            <w:r>
              <w:t>t</w:t>
            </w:r>
            <w:r w:rsidRPr="003103B9">
              <w:t xml:space="preserve">ill </w:t>
            </w:r>
            <w:r>
              <w:t>d</w:t>
            </w:r>
            <w:r w:rsidRPr="003103B9">
              <w:t>ate.</w:t>
            </w:r>
            <w:r w:rsidRPr="003103B9">
              <w:rPr>
                <w:b/>
                <w:bCs/>
              </w:rPr>
              <w:t xml:space="preserve"> </w:t>
            </w:r>
          </w:p>
        </w:tc>
      </w:tr>
    </w:tbl>
    <w:p w14:paraId="7E77E2D3" w14:textId="0C4BBDCA" w:rsidR="002E3131" w:rsidRPr="00CF1A49" w:rsidRDefault="002E3131" w:rsidP="002E3131">
      <w:pPr>
        <w:pStyle w:val="Heading1"/>
      </w:pPr>
      <w:r>
        <w:t>project details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2E3131" w:rsidRPr="00CF1A49" w14:paraId="63A79304" w14:textId="77777777" w:rsidTr="008B3FE8">
        <w:tc>
          <w:tcPr>
            <w:tcW w:w="9290" w:type="dxa"/>
          </w:tcPr>
          <w:p w14:paraId="5845A632" w14:textId="532AB27A" w:rsidR="002E3131" w:rsidRPr="00CF1A49" w:rsidRDefault="002E3131" w:rsidP="008B3FE8">
            <w:pPr>
              <w:pStyle w:val="Heading3"/>
              <w:contextualSpacing w:val="0"/>
              <w:outlineLvl w:val="2"/>
            </w:pPr>
            <w:r>
              <w:t>2017-till now</w:t>
            </w:r>
          </w:p>
          <w:p w14:paraId="0305BB96" w14:textId="089B3F70" w:rsidR="002E3131" w:rsidRPr="00CF1A49" w:rsidRDefault="002E3131" w:rsidP="008B3FE8">
            <w:pPr>
              <w:pStyle w:val="Heading2"/>
              <w:contextualSpacing w:val="0"/>
              <w:outlineLvl w:val="1"/>
            </w:pPr>
            <w:r>
              <w:t>Inventory management</w:t>
            </w:r>
          </w:p>
          <w:p w14:paraId="0DFA20CB" w14:textId="69D711C2" w:rsidR="002E3131" w:rsidRDefault="002E3131" w:rsidP="008B3FE8">
            <w:pPr>
              <w:pStyle w:val="ListParagraph"/>
              <w:numPr>
                <w:ilvl w:val="0"/>
                <w:numId w:val="20"/>
              </w:numPr>
            </w:pPr>
            <w:r>
              <w:t>IDE: Eclipse</w:t>
            </w:r>
          </w:p>
          <w:p w14:paraId="0C59BE76" w14:textId="77777777" w:rsidR="002E3131" w:rsidRDefault="002E3131" w:rsidP="008B3FE8">
            <w:pPr>
              <w:pStyle w:val="ListParagraph"/>
              <w:numPr>
                <w:ilvl w:val="0"/>
                <w:numId w:val="20"/>
              </w:numPr>
            </w:pPr>
            <w:r>
              <w:t>Environment: Spring Boot, Java, Maven, Oracle 11g and 12c.</w:t>
            </w:r>
          </w:p>
          <w:p w14:paraId="6927A0D2" w14:textId="77777777" w:rsidR="002E3131" w:rsidRDefault="002E3131" w:rsidP="002E3131">
            <w:pPr>
              <w:rPr>
                <w:b/>
              </w:rPr>
            </w:pPr>
            <w:r>
              <w:rPr>
                <w:b/>
              </w:rPr>
              <w:t>Description:</w:t>
            </w:r>
          </w:p>
          <w:p w14:paraId="56E78D60" w14:textId="2ACC4D10" w:rsidR="002E3131" w:rsidRDefault="002E3131" w:rsidP="002E3131">
            <w:r>
              <w:t>The project allows a warehouse manager to manage inventory, internal orders, allocate stock, pick items and deliver them. It involves generating Internal Orders from Internal Requisitions and saving them. The warehouse manager can then allocate the items as per the requested quantity in the requisition</w:t>
            </w:r>
            <w:r w:rsidR="00C70B4B">
              <w:t>. Then he/she can pick the items from the respective warehouses and deliver them. There is also an option to reject the internal order</w:t>
            </w:r>
            <w:r w:rsidR="00B110E9">
              <w:t xml:space="preserve"> by the warehouse manager</w:t>
            </w:r>
            <w:r w:rsidR="00C70B4B">
              <w:t xml:space="preserve">. </w:t>
            </w:r>
            <w:r>
              <w:t xml:space="preserve"> </w:t>
            </w:r>
          </w:p>
          <w:p w14:paraId="7BC2B940" w14:textId="77777777" w:rsidR="00D06760" w:rsidRDefault="00D06760" w:rsidP="002E3131">
            <w:pPr>
              <w:rPr>
                <w:b/>
              </w:rPr>
            </w:pPr>
          </w:p>
          <w:p w14:paraId="40F07E94" w14:textId="77777777" w:rsidR="00D06760" w:rsidRDefault="00D06760" w:rsidP="002E3131">
            <w:pPr>
              <w:rPr>
                <w:b/>
              </w:rPr>
            </w:pPr>
          </w:p>
          <w:p w14:paraId="49007041" w14:textId="77777777" w:rsidR="009F0427" w:rsidRDefault="009F0427" w:rsidP="002E3131">
            <w:pPr>
              <w:rPr>
                <w:b/>
              </w:rPr>
            </w:pPr>
          </w:p>
          <w:p w14:paraId="18ECBC9A" w14:textId="6BE84733" w:rsidR="00C70B4B" w:rsidRDefault="00C70B4B" w:rsidP="002E3131">
            <w:pPr>
              <w:rPr>
                <w:b/>
              </w:rPr>
            </w:pPr>
            <w:r>
              <w:rPr>
                <w:b/>
              </w:rPr>
              <w:lastRenderedPageBreak/>
              <w:t>Responsibilities:</w:t>
            </w:r>
          </w:p>
          <w:p w14:paraId="403E38F8" w14:textId="77777777" w:rsidR="00C70B4B" w:rsidRPr="00C70B4B" w:rsidRDefault="00C70B4B" w:rsidP="00C70B4B">
            <w:pPr>
              <w:pStyle w:val="ListParagraph"/>
              <w:numPr>
                <w:ilvl w:val="0"/>
                <w:numId w:val="22"/>
              </w:numPr>
              <w:rPr>
                <w:b/>
              </w:rPr>
            </w:pPr>
            <w:r>
              <w:t>Created some POST and GET APIs that are called from the UI such as Adjust Item Balances and view internal order.</w:t>
            </w:r>
          </w:p>
          <w:p w14:paraId="78CD8ADD" w14:textId="43459125" w:rsidR="00C70B4B" w:rsidRDefault="00C70B4B" w:rsidP="00C70B4B">
            <w:pPr>
              <w:pStyle w:val="ListParagraph"/>
              <w:numPr>
                <w:ilvl w:val="0"/>
                <w:numId w:val="22"/>
              </w:numPr>
            </w:pPr>
            <w:r>
              <w:t xml:space="preserve">Used a jar named </w:t>
            </w:r>
            <w:r w:rsidR="00DF696F">
              <w:t>GDS (</w:t>
            </w:r>
            <w:r>
              <w:t xml:space="preserve">Guaranteed Delivery System) which is a wrapper over ActiveMQ to </w:t>
            </w:r>
            <w:r w:rsidR="00BF78B9">
              <w:t xml:space="preserve">send and </w:t>
            </w:r>
            <w:r>
              <w:t xml:space="preserve">receive </w:t>
            </w:r>
            <w:r w:rsidR="00BF78B9">
              <w:t>data</w:t>
            </w:r>
            <w:r>
              <w:t xml:space="preserve"> from </w:t>
            </w:r>
            <w:r w:rsidR="003F4D0A">
              <w:t>other</w:t>
            </w:r>
            <w:r>
              <w:t xml:space="preserve"> </w:t>
            </w:r>
            <w:r w:rsidR="00596541">
              <w:t>product</w:t>
            </w:r>
            <w:r w:rsidR="003F4D0A">
              <w:t>s</w:t>
            </w:r>
            <w:r>
              <w:t>.</w:t>
            </w:r>
          </w:p>
          <w:p w14:paraId="43420DB5" w14:textId="77777777" w:rsidR="00C70B4B" w:rsidRDefault="00C70B4B" w:rsidP="00B110E9"/>
          <w:p w14:paraId="7CD1E675" w14:textId="23A029B0" w:rsidR="00B110E9" w:rsidRPr="00CF1A49" w:rsidRDefault="00B110E9" w:rsidP="00B110E9">
            <w:pPr>
              <w:pStyle w:val="Heading2"/>
              <w:contextualSpacing w:val="0"/>
              <w:outlineLvl w:val="1"/>
            </w:pPr>
            <w:r>
              <w:t>SONAR WEB API</w:t>
            </w:r>
          </w:p>
          <w:p w14:paraId="1B831429" w14:textId="77777777" w:rsidR="00B110E9" w:rsidRDefault="00B110E9" w:rsidP="00B110E9">
            <w:pPr>
              <w:pStyle w:val="ListParagraph"/>
              <w:numPr>
                <w:ilvl w:val="0"/>
                <w:numId w:val="20"/>
              </w:numPr>
            </w:pPr>
            <w:r>
              <w:t>IDE: Eclipse</w:t>
            </w:r>
          </w:p>
          <w:p w14:paraId="0EA933E7" w14:textId="237FEFC1" w:rsidR="00B110E9" w:rsidRDefault="00B110E9" w:rsidP="00B110E9">
            <w:pPr>
              <w:pStyle w:val="ListParagraph"/>
              <w:numPr>
                <w:ilvl w:val="0"/>
                <w:numId w:val="20"/>
              </w:numPr>
            </w:pPr>
            <w:r>
              <w:t>Environment: Spring, Hibernate, Java, Maven, Oracle 11</w:t>
            </w:r>
            <w:r w:rsidR="0026181D">
              <w:t>g</w:t>
            </w:r>
            <w:r w:rsidR="00112706">
              <w:t xml:space="preserve">, HTML, CSS, </w:t>
            </w:r>
            <w:r w:rsidR="002F7ECA">
              <w:t>JavaScript</w:t>
            </w:r>
            <w:r>
              <w:t>.</w:t>
            </w:r>
          </w:p>
          <w:p w14:paraId="068AB9AC" w14:textId="063D46AB" w:rsidR="00B110E9" w:rsidRDefault="00B110E9" w:rsidP="00B110E9">
            <w:pPr>
              <w:pStyle w:val="ListParagraph"/>
              <w:numPr>
                <w:ilvl w:val="0"/>
                <w:numId w:val="20"/>
              </w:numPr>
            </w:pPr>
            <w:r>
              <w:t>Tools: SonarQube</w:t>
            </w:r>
          </w:p>
          <w:p w14:paraId="0C38D194" w14:textId="77777777" w:rsidR="00B110E9" w:rsidRDefault="00B110E9" w:rsidP="00B110E9">
            <w:pPr>
              <w:rPr>
                <w:b/>
              </w:rPr>
            </w:pPr>
            <w:r>
              <w:rPr>
                <w:b/>
              </w:rPr>
              <w:t>Description:</w:t>
            </w:r>
          </w:p>
          <w:p w14:paraId="7ACCD821" w14:textId="167DF604" w:rsidR="00B110E9" w:rsidRDefault="00B110E9" w:rsidP="00B110E9">
            <w:r>
              <w:t xml:space="preserve">A web project that enables the user to view all the issues such as code smells, bugs, vulnerabilities, etc. </w:t>
            </w:r>
            <w:r w:rsidR="00E7477C">
              <w:t>User will be able to view the data project wise, author wise who has injected the issue and the line number on which the issue exists between a given date range.</w:t>
            </w:r>
          </w:p>
          <w:p w14:paraId="1F8C6120" w14:textId="77777777" w:rsidR="00B110E9" w:rsidRDefault="00B110E9" w:rsidP="00B110E9"/>
          <w:p w14:paraId="6776DB45" w14:textId="77777777" w:rsidR="00B110E9" w:rsidRDefault="00B110E9" w:rsidP="00B110E9">
            <w:pPr>
              <w:rPr>
                <w:b/>
              </w:rPr>
            </w:pPr>
            <w:r>
              <w:rPr>
                <w:b/>
              </w:rPr>
              <w:t>Responsibilities:</w:t>
            </w:r>
          </w:p>
          <w:p w14:paraId="55C6CD51" w14:textId="606154CF" w:rsidR="00B110E9" w:rsidRPr="00C70B4B" w:rsidRDefault="00E7477C" w:rsidP="00B110E9">
            <w:pPr>
              <w:pStyle w:val="ListParagraph"/>
              <w:numPr>
                <w:ilvl w:val="0"/>
                <w:numId w:val="22"/>
              </w:numPr>
              <w:rPr>
                <w:b/>
              </w:rPr>
            </w:pPr>
            <w:r>
              <w:t>Created a maven project with Spring MVC structure that hits the SonarQube web API to list out the issues</w:t>
            </w:r>
            <w:r w:rsidR="00B110E9">
              <w:t>.</w:t>
            </w:r>
          </w:p>
          <w:p w14:paraId="46BF81CE" w14:textId="3EAC4ED6" w:rsidR="00B110E9" w:rsidRDefault="00E7477C" w:rsidP="00B110E9">
            <w:pPr>
              <w:pStyle w:val="ListParagraph"/>
              <w:numPr>
                <w:ilvl w:val="0"/>
                <w:numId w:val="22"/>
              </w:numPr>
            </w:pPr>
            <w:r>
              <w:t>Provided pagination to the list of issues</w:t>
            </w:r>
            <w:r w:rsidR="00B110E9">
              <w:t>.</w:t>
            </w:r>
          </w:p>
          <w:p w14:paraId="1ADC1E19" w14:textId="77777777" w:rsidR="002752E4" w:rsidRDefault="002752E4" w:rsidP="0026181D">
            <w:pPr>
              <w:pStyle w:val="Heading2"/>
              <w:contextualSpacing w:val="0"/>
              <w:outlineLvl w:val="1"/>
            </w:pPr>
          </w:p>
          <w:p w14:paraId="0B2B9E9C" w14:textId="3746313F" w:rsidR="0026181D" w:rsidRPr="00CF1A49" w:rsidRDefault="0026181D" w:rsidP="0026181D">
            <w:pPr>
              <w:pStyle w:val="Heading2"/>
              <w:contextualSpacing w:val="0"/>
              <w:outlineLvl w:val="1"/>
            </w:pPr>
            <w:r>
              <w:t>AUTOMATION TESTING USING SELENIUM</w:t>
            </w:r>
          </w:p>
          <w:p w14:paraId="23708696" w14:textId="77777777" w:rsidR="0026181D" w:rsidRDefault="0026181D" w:rsidP="0026181D">
            <w:pPr>
              <w:pStyle w:val="ListParagraph"/>
              <w:numPr>
                <w:ilvl w:val="0"/>
                <w:numId w:val="20"/>
              </w:numPr>
            </w:pPr>
            <w:r>
              <w:t>IDE: Eclipse</w:t>
            </w:r>
          </w:p>
          <w:p w14:paraId="2EE80003" w14:textId="2B58F5E1" w:rsidR="0026181D" w:rsidRDefault="0026181D" w:rsidP="0026181D">
            <w:pPr>
              <w:pStyle w:val="ListParagraph"/>
              <w:numPr>
                <w:ilvl w:val="0"/>
                <w:numId w:val="20"/>
              </w:numPr>
            </w:pPr>
            <w:r>
              <w:t>Environment: Ant, Maven, Java, Oracle 11g.</w:t>
            </w:r>
          </w:p>
          <w:p w14:paraId="15552C90" w14:textId="13CE6CA1" w:rsidR="0026181D" w:rsidRDefault="0026181D" w:rsidP="0026181D">
            <w:pPr>
              <w:pStyle w:val="ListParagraph"/>
              <w:numPr>
                <w:ilvl w:val="0"/>
                <w:numId w:val="20"/>
              </w:numPr>
            </w:pPr>
            <w:r>
              <w:t>Tools: Selenium, Jenkins</w:t>
            </w:r>
          </w:p>
          <w:p w14:paraId="7F9B4FFF" w14:textId="77777777" w:rsidR="0026181D" w:rsidRDefault="0026181D" w:rsidP="0026181D">
            <w:pPr>
              <w:rPr>
                <w:b/>
              </w:rPr>
            </w:pPr>
            <w:r>
              <w:rPr>
                <w:b/>
              </w:rPr>
              <w:t>Description:</w:t>
            </w:r>
          </w:p>
          <w:p w14:paraId="0458F8FA" w14:textId="77777777" w:rsidR="0026181D" w:rsidRDefault="0026181D" w:rsidP="0026181D">
            <w:r>
              <w:t>A web project that enables the user to view all the issues such as code smells, bugs, vulnerabilities, etc. User will be able to view the data project wise, author wise who has injected the issue and the line number on which the issue exists between a given date range.</w:t>
            </w:r>
          </w:p>
          <w:p w14:paraId="645454BA" w14:textId="77777777" w:rsidR="0026181D" w:rsidRDefault="0026181D" w:rsidP="0026181D"/>
          <w:p w14:paraId="12434F78" w14:textId="77777777" w:rsidR="0026181D" w:rsidRDefault="0026181D" w:rsidP="0026181D">
            <w:pPr>
              <w:rPr>
                <w:b/>
              </w:rPr>
            </w:pPr>
            <w:r>
              <w:rPr>
                <w:b/>
              </w:rPr>
              <w:t>Responsibilities:</w:t>
            </w:r>
          </w:p>
          <w:p w14:paraId="3B4C77A6" w14:textId="77777777" w:rsidR="0026181D" w:rsidRPr="00C70B4B" w:rsidRDefault="0026181D" w:rsidP="0026181D">
            <w:pPr>
              <w:pStyle w:val="ListParagraph"/>
              <w:numPr>
                <w:ilvl w:val="0"/>
                <w:numId w:val="22"/>
              </w:numPr>
              <w:rPr>
                <w:b/>
              </w:rPr>
            </w:pPr>
            <w:r>
              <w:t>Created a maven project with Spring MVC structure that hits the SonarQube web API to list out the issues.</w:t>
            </w:r>
          </w:p>
          <w:p w14:paraId="7F96F8F6" w14:textId="77777777" w:rsidR="0026181D" w:rsidRDefault="0026181D" w:rsidP="0026181D">
            <w:pPr>
              <w:pStyle w:val="ListParagraph"/>
              <w:numPr>
                <w:ilvl w:val="0"/>
                <w:numId w:val="22"/>
              </w:numPr>
            </w:pPr>
            <w:r>
              <w:t>Provided pagination to the list of issues.</w:t>
            </w:r>
          </w:p>
          <w:p w14:paraId="7C77635B" w14:textId="77777777" w:rsidR="0026181D" w:rsidRDefault="0026181D" w:rsidP="00B110E9"/>
          <w:p w14:paraId="5DABF581" w14:textId="5FCE6121" w:rsidR="00112706" w:rsidRPr="00CF1A49" w:rsidRDefault="00112706" w:rsidP="00112706">
            <w:pPr>
              <w:pStyle w:val="Heading2"/>
              <w:contextualSpacing w:val="0"/>
              <w:outlineLvl w:val="1"/>
            </w:pPr>
            <w:r>
              <w:t xml:space="preserve">HOTEL MANAGEMENT </w:t>
            </w:r>
            <w:r w:rsidR="00A9305C">
              <w:t>APPLICATION (Major project)</w:t>
            </w:r>
            <w:r>
              <w:t xml:space="preserve"> </w:t>
            </w:r>
          </w:p>
          <w:p w14:paraId="68C86857" w14:textId="4D082955" w:rsidR="00112706" w:rsidRDefault="00112706" w:rsidP="00112706">
            <w:r>
              <w:t xml:space="preserve">A web </w:t>
            </w:r>
            <w:r w:rsidR="002753D4">
              <w:t>application</w:t>
            </w:r>
            <w:r>
              <w:t xml:space="preserve"> that </w:t>
            </w:r>
            <w:r w:rsidR="002753D4">
              <w:t xml:space="preserve">enables users to search for rooms in a hotel for given dates and book them. The hotel manager can modify the price of the rooms. </w:t>
            </w:r>
          </w:p>
          <w:p w14:paraId="6B57CB36" w14:textId="77777777" w:rsidR="00112706" w:rsidRDefault="00112706" w:rsidP="00112706"/>
          <w:p w14:paraId="6DFAEC5E" w14:textId="0BDD36E9" w:rsidR="002753D4" w:rsidRPr="00CF1A49" w:rsidRDefault="002753D4" w:rsidP="002753D4">
            <w:pPr>
              <w:pStyle w:val="Heading2"/>
              <w:contextualSpacing w:val="0"/>
              <w:outlineLvl w:val="1"/>
            </w:pPr>
            <w:r>
              <w:t xml:space="preserve">BLOOD DONATION MOBILE </w:t>
            </w:r>
            <w:r w:rsidR="00A9305C">
              <w:t>APPLICATION (minor project)</w:t>
            </w:r>
            <w:r>
              <w:t xml:space="preserve"> </w:t>
            </w:r>
          </w:p>
          <w:p w14:paraId="5B456235" w14:textId="57772546" w:rsidR="002753D4" w:rsidRDefault="002753D4" w:rsidP="002753D4">
            <w:r>
              <w:t>A</w:t>
            </w:r>
            <w:r w:rsidR="0051358C">
              <w:t xml:space="preserve"> mobile application that allows hospitals to search for donors for a </w:t>
            </w:r>
            <w:r w:rsidR="00075788">
              <w:t>blood</w:t>
            </w:r>
            <w:r w:rsidR="0051358C">
              <w:t xml:space="preserve"> group within a given area and send notification to the donors</w:t>
            </w:r>
            <w:r>
              <w:t>.</w:t>
            </w:r>
            <w:r w:rsidR="0051358C">
              <w:t xml:space="preserve"> A user can register himself as a donor or a blood bank employee.</w:t>
            </w:r>
          </w:p>
          <w:p w14:paraId="0FD562C6" w14:textId="77777777" w:rsidR="002753D4" w:rsidRDefault="002753D4" w:rsidP="002753D4"/>
          <w:p w14:paraId="4FC8C12C" w14:textId="198162AD" w:rsidR="00112706" w:rsidRPr="00C70B4B" w:rsidRDefault="00112706" w:rsidP="002753D4">
            <w:pPr>
              <w:ind w:left="360"/>
            </w:pPr>
          </w:p>
        </w:tc>
      </w:tr>
    </w:tbl>
    <w:p w14:paraId="232CF151" w14:textId="77777777" w:rsidR="00867378" w:rsidRDefault="00867378" w:rsidP="00867378">
      <w:pPr>
        <w:pStyle w:val="Heading1"/>
      </w:pPr>
    </w:p>
    <w:p w14:paraId="4090CB2C" w14:textId="77777777" w:rsidR="00867378" w:rsidRDefault="00867378" w:rsidP="00867378">
      <w:pPr>
        <w:pStyle w:val="Heading1"/>
      </w:pPr>
    </w:p>
    <w:p w14:paraId="65D7072D" w14:textId="0C095000" w:rsidR="00867378" w:rsidRPr="00CF1A49" w:rsidRDefault="00867378" w:rsidP="00867378">
      <w:pPr>
        <w:pStyle w:val="Heading1"/>
      </w:pPr>
      <w:r>
        <w:t>PAPERs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867378" w:rsidRPr="00CF1A49" w14:paraId="45768571" w14:textId="77777777" w:rsidTr="00F57153">
        <w:tc>
          <w:tcPr>
            <w:tcW w:w="9290" w:type="dxa"/>
          </w:tcPr>
          <w:p w14:paraId="4BEF3582" w14:textId="5DB388AE" w:rsidR="00867378" w:rsidRPr="00CF1A49" w:rsidRDefault="00D26AD0" w:rsidP="00F57153">
            <w:pPr>
              <w:pStyle w:val="Heading2"/>
              <w:contextualSpacing w:val="0"/>
              <w:outlineLvl w:val="1"/>
            </w:pPr>
            <w:r>
              <w:t>RESEARCH PROJECT</w:t>
            </w:r>
          </w:p>
          <w:p w14:paraId="5310E3A5" w14:textId="33B54B7C" w:rsidR="00867378" w:rsidRDefault="00867378" w:rsidP="00F57153">
            <w:pPr>
              <w:rPr>
                <w:b/>
              </w:rPr>
            </w:pPr>
            <w:r>
              <w:t>Have been working on a project entitled “Machine Learning to classify diseases based on symptoms”, remotely with a Radiation Oncology faculty at Rutgers University, we are about to submit a manuscript in “Journal of Machine Learning”.</w:t>
            </w:r>
          </w:p>
          <w:p w14:paraId="25A2645C" w14:textId="77777777" w:rsidR="00867378" w:rsidRDefault="00867378" w:rsidP="00F57153"/>
          <w:p w14:paraId="3F2D3C7E" w14:textId="77777777" w:rsidR="00867378" w:rsidRPr="00C70B4B" w:rsidRDefault="00867378" w:rsidP="00867378"/>
        </w:tc>
      </w:tr>
    </w:tbl>
    <w:sdt>
      <w:sdtPr>
        <w:alias w:val="Education:"/>
        <w:tag w:val="Education:"/>
        <w:id w:val="-1908763273"/>
        <w:placeholder>
          <w:docPart w:val="8482E9736CEC43C4B117379DB9AE3EDC"/>
        </w:placeholder>
        <w:temporary/>
        <w:showingPlcHdr/>
        <w15:appearance w15:val="hidden"/>
      </w:sdtPr>
      <w:sdtEndPr/>
      <w:sdtContent>
        <w:p w14:paraId="0A1EF496" w14:textId="30ECC549" w:rsidR="000A1089" w:rsidRPr="00CF1A49" w:rsidRDefault="000A1089" w:rsidP="000A1089">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A1089" w:rsidRPr="00CF1A49" w14:paraId="76293DDB" w14:textId="77777777" w:rsidTr="00EB1DDD">
        <w:tc>
          <w:tcPr>
            <w:tcW w:w="9290" w:type="dxa"/>
          </w:tcPr>
          <w:p w14:paraId="6099E0BA" w14:textId="77777777" w:rsidR="000A1089" w:rsidRPr="00CF1A49" w:rsidRDefault="000A1089" w:rsidP="00EB1DDD">
            <w:pPr>
              <w:pStyle w:val="Heading3"/>
              <w:contextualSpacing w:val="0"/>
              <w:outlineLvl w:val="2"/>
            </w:pPr>
            <w:r>
              <w:t>2017</w:t>
            </w:r>
          </w:p>
          <w:p w14:paraId="0A4F2F4B" w14:textId="77777777" w:rsidR="000A1089" w:rsidRPr="00CF1A49" w:rsidRDefault="000A1089" w:rsidP="00EB1DDD">
            <w:pPr>
              <w:pStyle w:val="Heading2"/>
              <w:contextualSpacing w:val="0"/>
              <w:outlineLvl w:val="1"/>
            </w:pPr>
            <w:r>
              <w:t>Bachelor of technology</w:t>
            </w:r>
            <w:r w:rsidRPr="00CF1A49">
              <w:t xml:space="preserve">, </w:t>
            </w:r>
            <w:r>
              <w:rPr>
                <w:rStyle w:val="SubtleReference"/>
              </w:rPr>
              <w:t>iiit bhubaneswar</w:t>
            </w:r>
          </w:p>
          <w:p w14:paraId="1AD5FD0E" w14:textId="77777777" w:rsidR="000A1089" w:rsidRDefault="000A1089" w:rsidP="00EB1DDD">
            <w:pPr>
              <w:pStyle w:val="ListParagraph"/>
              <w:numPr>
                <w:ilvl w:val="0"/>
                <w:numId w:val="20"/>
              </w:numPr>
            </w:pPr>
            <w:r>
              <w:t>Branch: Information Technology</w:t>
            </w:r>
          </w:p>
          <w:p w14:paraId="1E59CD64" w14:textId="77777777" w:rsidR="000A1089" w:rsidRPr="00CF1A49" w:rsidRDefault="000A1089" w:rsidP="00EB1DDD">
            <w:pPr>
              <w:pStyle w:val="ListParagraph"/>
              <w:numPr>
                <w:ilvl w:val="0"/>
                <w:numId w:val="20"/>
              </w:numPr>
            </w:pPr>
            <w:r>
              <w:t>CGPA: 8.72</w:t>
            </w:r>
          </w:p>
        </w:tc>
      </w:tr>
      <w:tr w:rsidR="000A1089" w:rsidRPr="00CF1A49" w14:paraId="25DF9F6F" w14:textId="77777777" w:rsidTr="00EB1DDD">
        <w:tc>
          <w:tcPr>
            <w:tcW w:w="9290" w:type="dxa"/>
            <w:tcMar>
              <w:top w:w="216" w:type="dxa"/>
            </w:tcMar>
          </w:tcPr>
          <w:p w14:paraId="2736F42B" w14:textId="77777777" w:rsidR="000A1089" w:rsidRPr="00CF1A49" w:rsidRDefault="000A1089" w:rsidP="00EB1DDD">
            <w:pPr>
              <w:pStyle w:val="Heading3"/>
              <w:contextualSpacing w:val="0"/>
              <w:outlineLvl w:val="2"/>
            </w:pPr>
            <w:r>
              <w:t>2013</w:t>
            </w:r>
          </w:p>
          <w:p w14:paraId="0241E7F9" w14:textId="77777777" w:rsidR="000A1089" w:rsidRPr="00CF1A49" w:rsidRDefault="000A1089" w:rsidP="00EB1DDD">
            <w:pPr>
              <w:pStyle w:val="Heading2"/>
              <w:contextualSpacing w:val="0"/>
              <w:outlineLvl w:val="1"/>
            </w:pPr>
            <w:r>
              <w:t>intermediate</w:t>
            </w:r>
            <w:r w:rsidRPr="00CF1A49">
              <w:t xml:space="preserve">, </w:t>
            </w:r>
            <w:r>
              <w:rPr>
                <w:rStyle w:val="SubtleReference"/>
              </w:rPr>
              <w:t>kendriya vidyalaya no. 1, cuttack</w:t>
            </w:r>
          </w:p>
          <w:p w14:paraId="356CE079" w14:textId="77777777" w:rsidR="000A1089" w:rsidRDefault="000A1089" w:rsidP="00EB1DDD">
            <w:pPr>
              <w:pStyle w:val="ListParagraph"/>
              <w:numPr>
                <w:ilvl w:val="0"/>
                <w:numId w:val="21"/>
              </w:numPr>
            </w:pPr>
            <w:r>
              <w:t>Board: CBSE</w:t>
            </w:r>
          </w:p>
          <w:p w14:paraId="2CEC5176" w14:textId="77777777" w:rsidR="000A1089" w:rsidRDefault="000A1089" w:rsidP="00EB1DDD">
            <w:pPr>
              <w:pStyle w:val="ListParagraph"/>
              <w:numPr>
                <w:ilvl w:val="0"/>
                <w:numId w:val="21"/>
              </w:numPr>
            </w:pPr>
            <w:r>
              <w:t>Stream: Computer Science</w:t>
            </w:r>
          </w:p>
          <w:p w14:paraId="00FDDBA3" w14:textId="77777777" w:rsidR="000A1089" w:rsidRDefault="000A1089" w:rsidP="00EB1DDD">
            <w:pPr>
              <w:pStyle w:val="ListParagraph"/>
              <w:numPr>
                <w:ilvl w:val="0"/>
                <w:numId w:val="21"/>
              </w:numPr>
            </w:pPr>
            <w:r>
              <w:t>Percentage: 91.4</w:t>
            </w:r>
          </w:p>
        </w:tc>
      </w:tr>
      <w:tr w:rsidR="000A1089" w:rsidRPr="00CF1A49" w14:paraId="4C5D772D" w14:textId="77777777" w:rsidTr="00EB1DDD">
        <w:tc>
          <w:tcPr>
            <w:tcW w:w="9290" w:type="dxa"/>
            <w:tcMar>
              <w:top w:w="216" w:type="dxa"/>
            </w:tcMar>
          </w:tcPr>
          <w:p w14:paraId="0EF4270A" w14:textId="77777777" w:rsidR="000A1089" w:rsidRPr="00CF1A49" w:rsidRDefault="000A1089" w:rsidP="00EB1DDD">
            <w:pPr>
              <w:pStyle w:val="Heading3"/>
              <w:contextualSpacing w:val="0"/>
              <w:outlineLvl w:val="2"/>
            </w:pPr>
            <w:r>
              <w:t>2011</w:t>
            </w:r>
          </w:p>
          <w:p w14:paraId="478A7513" w14:textId="77777777" w:rsidR="000A1089" w:rsidRPr="00CF1A49" w:rsidRDefault="000A1089" w:rsidP="00EB1DDD">
            <w:pPr>
              <w:pStyle w:val="Heading2"/>
              <w:contextualSpacing w:val="0"/>
              <w:outlineLvl w:val="1"/>
            </w:pPr>
            <w:r>
              <w:t>10th</w:t>
            </w:r>
            <w:r w:rsidRPr="00CF1A49">
              <w:t xml:space="preserve">, </w:t>
            </w:r>
            <w:r>
              <w:rPr>
                <w:rStyle w:val="SubtleReference"/>
              </w:rPr>
              <w:t>kendriya vidyalaya no. 1, cuttack</w:t>
            </w:r>
          </w:p>
          <w:p w14:paraId="25BA3235" w14:textId="77777777" w:rsidR="000A1089" w:rsidRDefault="000A1089" w:rsidP="00EB1DDD">
            <w:pPr>
              <w:pStyle w:val="ListParagraph"/>
              <w:numPr>
                <w:ilvl w:val="0"/>
                <w:numId w:val="21"/>
              </w:numPr>
            </w:pPr>
            <w:r>
              <w:t>Board: CBSE</w:t>
            </w:r>
          </w:p>
          <w:p w14:paraId="7324E462" w14:textId="77777777" w:rsidR="000A1089" w:rsidRDefault="000A1089" w:rsidP="00EB1DDD">
            <w:pPr>
              <w:pStyle w:val="ListParagraph"/>
              <w:numPr>
                <w:ilvl w:val="0"/>
                <w:numId w:val="21"/>
              </w:numPr>
            </w:pPr>
            <w:r>
              <w:t>CGPA: 9.6</w:t>
            </w:r>
          </w:p>
          <w:p w14:paraId="695A683A" w14:textId="77777777" w:rsidR="000A1089" w:rsidRDefault="000A1089" w:rsidP="00EB1DDD">
            <w:pPr>
              <w:pStyle w:val="Heading3"/>
              <w:outlineLvl w:val="2"/>
            </w:pPr>
          </w:p>
        </w:tc>
      </w:tr>
    </w:tbl>
    <w:p w14:paraId="50810DBA" w14:textId="250CBCB6" w:rsidR="00CF6653" w:rsidRDefault="00CF6653" w:rsidP="00CF6653">
      <w:pPr>
        <w:jc w:val="both"/>
        <w:textAlignment w:val="baseline"/>
        <w:rPr>
          <w:rFonts w:ascii="Noto Sans Symbols" w:eastAsia="Times New Roman" w:hAnsi="Noto Sans Symbols" w:cs="Times New Roman"/>
          <w:color w:val="000000"/>
          <w:sz w:val="24"/>
          <w:szCs w:val="24"/>
        </w:rPr>
      </w:pPr>
    </w:p>
    <w:p w14:paraId="2D056061" w14:textId="18EC8AB4" w:rsidR="00BF1160" w:rsidRPr="00CF1A49" w:rsidRDefault="00BF1160" w:rsidP="00BF1160">
      <w:pPr>
        <w:pStyle w:val="Heading1"/>
      </w:pPr>
      <w:r>
        <w:t>COURSES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BF1160" w:rsidRPr="00CF1A49" w14:paraId="6D35FCE8" w14:textId="77777777" w:rsidTr="0089533B">
        <w:tc>
          <w:tcPr>
            <w:tcW w:w="9290" w:type="dxa"/>
          </w:tcPr>
          <w:p w14:paraId="424F3032" w14:textId="5307CE63" w:rsidR="00BF1160" w:rsidRPr="00CF1A49" w:rsidRDefault="00BF1160" w:rsidP="0089533B">
            <w:pPr>
              <w:pStyle w:val="Heading2"/>
              <w:contextualSpacing w:val="0"/>
              <w:outlineLvl w:val="1"/>
            </w:pPr>
            <w:r>
              <w:t>PG DIPLOMA CUM MASTER OF SCIENCE IN DATA SCIENCE</w:t>
            </w:r>
          </w:p>
          <w:p w14:paraId="72F8C886" w14:textId="588B5CEC" w:rsidR="00BF1160" w:rsidRDefault="00BF1160" w:rsidP="0089533B">
            <w:pPr>
              <w:rPr>
                <w:b/>
              </w:rPr>
            </w:pPr>
            <w:r>
              <w:t xml:space="preserve">Currently pursuing a PG diploma course in Data Science from IIIT Bangalore in coordination with </w:t>
            </w:r>
            <w:proofErr w:type="spellStart"/>
            <w:r>
              <w:t>upgrad</w:t>
            </w:r>
            <w:proofErr w:type="spellEnd"/>
            <w:r>
              <w:t xml:space="preserve"> which will be later articulated to Master of Science in Data Science from Liverpool’s John Moore’s University. The course will be completed around December 2020. </w:t>
            </w:r>
          </w:p>
          <w:p w14:paraId="4D31BF21" w14:textId="77777777" w:rsidR="00BF1160" w:rsidRDefault="00BF1160" w:rsidP="0089533B"/>
          <w:p w14:paraId="087E37F9" w14:textId="77777777" w:rsidR="00BF1160" w:rsidRPr="00C70B4B" w:rsidRDefault="00BF1160" w:rsidP="0089533B"/>
        </w:tc>
      </w:tr>
    </w:tbl>
    <w:p w14:paraId="74B05DA4" w14:textId="77777777" w:rsidR="00BF1160" w:rsidRPr="00CF6653" w:rsidRDefault="00BF1160" w:rsidP="00CF6653">
      <w:pPr>
        <w:jc w:val="both"/>
        <w:textAlignment w:val="baseline"/>
        <w:rPr>
          <w:rFonts w:ascii="Noto Sans Symbols" w:eastAsia="Times New Roman" w:hAnsi="Noto Sans Symbols" w:cs="Times New Roman"/>
          <w:color w:val="000000"/>
          <w:sz w:val="24"/>
          <w:szCs w:val="24"/>
        </w:rPr>
      </w:pPr>
    </w:p>
    <w:sectPr w:rsidR="00BF1160" w:rsidRPr="00CF6653"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AC76F" w14:textId="77777777" w:rsidR="007B4DF6" w:rsidRDefault="007B4DF6" w:rsidP="0068194B">
      <w:r>
        <w:separator/>
      </w:r>
    </w:p>
    <w:p w14:paraId="0A11DBFF" w14:textId="77777777" w:rsidR="007B4DF6" w:rsidRDefault="007B4DF6"/>
    <w:p w14:paraId="6A31840D" w14:textId="77777777" w:rsidR="007B4DF6" w:rsidRDefault="007B4DF6"/>
  </w:endnote>
  <w:endnote w:type="continuationSeparator" w:id="0">
    <w:p w14:paraId="0EE271AF" w14:textId="77777777" w:rsidR="007B4DF6" w:rsidRDefault="007B4DF6" w:rsidP="0068194B">
      <w:r>
        <w:continuationSeparator/>
      </w:r>
    </w:p>
    <w:p w14:paraId="202FFEC6" w14:textId="77777777" w:rsidR="007B4DF6" w:rsidRDefault="007B4DF6"/>
    <w:p w14:paraId="6C4DAE3F" w14:textId="77777777" w:rsidR="007B4DF6" w:rsidRDefault="007B4D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64335E63"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EA551" w14:textId="77777777" w:rsidR="007B4DF6" w:rsidRDefault="007B4DF6" w:rsidP="0068194B">
      <w:r>
        <w:separator/>
      </w:r>
    </w:p>
    <w:p w14:paraId="7208D28A" w14:textId="77777777" w:rsidR="007B4DF6" w:rsidRDefault="007B4DF6"/>
    <w:p w14:paraId="5781E839" w14:textId="77777777" w:rsidR="007B4DF6" w:rsidRDefault="007B4DF6"/>
  </w:footnote>
  <w:footnote w:type="continuationSeparator" w:id="0">
    <w:p w14:paraId="583F17E7" w14:textId="77777777" w:rsidR="007B4DF6" w:rsidRDefault="007B4DF6" w:rsidP="0068194B">
      <w:r>
        <w:continuationSeparator/>
      </w:r>
    </w:p>
    <w:p w14:paraId="0784E9B0" w14:textId="77777777" w:rsidR="007B4DF6" w:rsidRDefault="007B4DF6"/>
    <w:p w14:paraId="1105C694" w14:textId="77777777" w:rsidR="007B4DF6" w:rsidRDefault="007B4D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CD36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F64C2DA" wp14:editId="579411EA">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EE179C5"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05441E9"/>
    <w:multiLevelType w:val="hybridMultilevel"/>
    <w:tmpl w:val="93DE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214BB"/>
    <w:multiLevelType w:val="hybridMultilevel"/>
    <w:tmpl w:val="F60A9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7551E2A"/>
    <w:multiLevelType w:val="hybridMultilevel"/>
    <w:tmpl w:val="D2581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1902BD"/>
    <w:multiLevelType w:val="multilevel"/>
    <w:tmpl w:val="8570867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0"/>
        </w:tabs>
        <w:ind w:left="0" w:hanging="360"/>
      </w:pPr>
      <w:rPr>
        <w:rFonts w:ascii="Wingdings" w:hAnsi="Wingdings" w:hint="default"/>
        <w:sz w:val="20"/>
      </w:rPr>
    </w:lvl>
    <w:lvl w:ilvl="4" w:tentative="1">
      <w:start w:val="1"/>
      <w:numFmt w:val="bullet"/>
      <w:lvlText w:val=""/>
      <w:lvlJc w:val="left"/>
      <w:pPr>
        <w:tabs>
          <w:tab w:val="num" w:pos="720"/>
        </w:tabs>
        <w:ind w:left="720" w:hanging="360"/>
      </w:pPr>
      <w:rPr>
        <w:rFonts w:ascii="Wingdings" w:hAnsi="Wingdings" w:hint="default"/>
        <w:sz w:val="20"/>
      </w:rPr>
    </w:lvl>
    <w:lvl w:ilvl="5" w:tentative="1">
      <w:start w:val="1"/>
      <w:numFmt w:val="bullet"/>
      <w:lvlText w:val=""/>
      <w:lvlJc w:val="left"/>
      <w:pPr>
        <w:tabs>
          <w:tab w:val="num" w:pos="1440"/>
        </w:tabs>
        <w:ind w:left="1440" w:hanging="360"/>
      </w:pPr>
      <w:rPr>
        <w:rFonts w:ascii="Wingdings" w:hAnsi="Wingdings" w:hint="default"/>
        <w:sz w:val="20"/>
      </w:rPr>
    </w:lvl>
    <w:lvl w:ilvl="6" w:tentative="1">
      <w:start w:val="1"/>
      <w:numFmt w:val="bullet"/>
      <w:lvlText w:val=""/>
      <w:lvlJc w:val="left"/>
      <w:pPr>
        <w:tabs>
          <w:tab w:val="num" w:pos="2160"/>
        </w:tabs>
        <w:ind w:left="2160" w:hanging="360"/>
      </w:pPr>
      <w:rPr>
        <w:rFonts w:ascii="Wingdings" w:hAnsi="Wingdings" w:hint="default"/>
        <w:sz w:val="20"/>
      </w:rPr>
    </w:lvl>
    <w:lvl w:ilvl="7" w:tentative="1">
      <w:start w:val="1"/>
      <w:numFmt w:val="bullet"/>
      <w:lvlText w:val=""/>
      <w:lvlJc w:val="left"/>
      <w:pPr>
        <w:tabs>
          <w:tab w:val="num" w:pos="2880"/>
        </w:tabs>
        <w:ind w:left="2880" w:hanging="360"/>
      </w:pPr>
      <w:rPr>
        <w:rFonts w:ascii="Wingdings" w:hAnsi="Wingdings" w:hint="default"/>
        <w:sz w:val="20"/>
      </w:rPr>
    </w:lvl>
    <w:lvl w:ilvl="8" w:tentative="1">
      <w:start w:val="1"/>
      <w:numFmt w:val="bullet"/>
      <w:lvlText w:val=""/>
      <w:lvlJc w:val="left"/>
      <w:pPr>
        <w:tabs>
          <w:tab w:val="num" w:pos="3600"/>
        </w:tabs>
        <w:ind w:left="3600" w:hanging="360"/>
      </w:pPr>
      <w:rPr>
        <w:rFonts w:ascii="Wingdings" w:hAnsi="Wingdings" w:hint="default"/>
        <w:sz w:val="20"/>
      </w:rPr>
    </w:lvl>
  </w:abstractNum>
  <w:abstractNum w:abstractNumId="17" w15:restartNumberingAfterBreak="0">
    <w:nsid w:val="5D5A1856"/>
    <w:multiLevelType w:val="multilevel"/>
    <w:tmpl w:val="9368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81E6D"/>
    <w:multiLevelType w:val="hybridMultilevel"/>
    <w:tmpl w:val="FEFC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C86AF7"/>
    <w:multiLevelType w:val="hybridMultilevel"/>
    <w:tmpl w:val="B8E8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8B75ED"/>
    <w:multiLevelType w:val="hybridMultilevel"/>
    <w:tmpl w:val="B8B8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21FC6"/>
    <w:multiLevelType w:val="hybridMultilevel"/>
    <w:tmpl w:val="54C4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4"/>
  </w:num>
  <w:num w:numId="10">
    <w:abstractNumId w:val="5"/>
  </w:num>
  <w:num w:numId="11">
    <w:abstractNumId w:val="4"/>
  </w:num>
  <w:num w:numId="12">
    <w:abstractNumId w:val="1"/>
  </w:num>
  <w:num w:numId="13">
    <w:abstractNumId w:val="0"/>
  </w:num>
  <w:num w:numId="14">
    <w:abstractNumId w:val="18"/>
  </w:num>
  <w:num w:numId="15">
    <w:abstractNumId w:val="21"/>
  </w:num>
  <w:num w:numId="16">
    <w:abstractNumId w:val="17"/>
  </w:num>
  <w:num w:numId="17">
    <w:abstractNumId w:val="13"/>
  </w:num>
  <w:num w:numId="18">
    <w:abstractNumId w:val="16"/>
  </w:num>
  <w:num w:numId="19">
    <w:abstractNumId w:val="15"/>
  </w:num>
  <w:num w:numId="20">
    <w:abstractNumId w:val="20"/>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2NDM2Mbc0sTS3sDBU0lEKTi0uzszPAykwqwUAzvpDaSwAAAA="/>
  </w:docVars>
  <w:rsids>
    <w:rsidRoot w:val="000866A9"/>
    <w:rsid w:val="000001EF"/>
    <w:rsid w:val="00007322"/>
    <w:rsid w:val="00007728"/>
    <w:rsid w:val="00010B39"/>
    <w:rsid w:val="00024584"/>
    <w:rsid w:val="00024730"/>
    <w:rsid w:val="00055E95"/>
    <w:rsid w:val="0007021F"/>
    <w:rsid w:val="00075788"/>
    <w:rsid w:val="000866A9"/>
    <w:rsid w:val="000A1089"/>
    <w:rsid w:val="000B2BA5"/>
    <w:rsid w:val="000F2F8C"/>
    <w:rsid w:val="0010006E"/>
    <w:rsid w:val="001045A8"/>
    <w:rsid w:val="00112706"/>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190F"/>
    <w:rsid w:val="00213B4C"/>
    <w:rsid w:val="002253B0"/>
    <w:rsid w:val="00236D54"/>
    <w:rsid w:val="00241D8C"/>
    <w:rsid w:val="00241FDB"/>
    <w:rsid w:val="0024720C"/>
    <w:rsid w:val="002617AE"/>
    <w:rsid w:val="0026181D"/>
    <w:rsid w:val="002638D0"/>
    <w:rsid w:val="002647D3"/>
    <w:rsid w:val="002752E4"/>
    <w:rsid w:val="002753D4"/>
    <w:rsid w:val="00275EAE"/>
    <w:rsid w:val="00294998"/>
    <w:rsid w:val="00297F18"/>
    <w:rsid w:val="002A1945"/>
    <w:rsid w:val="002B2958"/>
    <w:rsid w:val="002B3FC8"/>
    <w:rsid w:val="002D23C5"/>
    <w:rsid w:val="002D6137"/>
    <w:rsid w:val="002D7D3D"/>
    <w:rsid w:val="002E3131"/>
    <w:rsid w:val="002E7E61"/>
    <w:rsid w:val="002F05E5"/>
    <w:rsid w:val="002F254D"/>
    <w:rsid w:val="002F30E4"/>
    <w:rsid w:val="002F7ECA"/>
    <w:rsid w:val="00307140"/>
    <w:rsid w:val="003103B9"/>
    <w:rsid w:val="00316DFF"/>
    <w:rsid w:val="00325B57"/>
    <w:rsid w:val="00336056"/>
    <w:rsid w:val="003544E1"/>
    <w:rsid w:val="00366398"/>
    <w:rsid w:val="003A0632"/>
    <w:rsid w:val="003A30E5"/>
    <w:rsid w:val="003A6ADF"/>
    <w:rsid w:val="003B5928"/>
    <w:rsid w:val="003D380F"/>
    <w:rsid w:val="003E160D"/>
    <w:rsid w:val="003F1D5F"/>
    <w:rsid w:val="003F4D0A"/>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E7618"/>
    <w:rsid w:val="004F5CB7"/>
    <w:rsid w:val="00510392"/>
    <w:rsid w:val="0051358C"/>
    <w:rsid w:val="00513E2A"/>
    <w:rsid w:val="00516DED"/>
    <w:rsid w:val="00566A35"/>
    <w:rsid w:val="0056701E"/>
    <w:rsid w:val="005740D7"/>
    <w:rsid w:val="00596541"/>
    <w:rsid w:val="005A0F26"/>
    <w:rsid w:val="005A1B10"/>
    <w:rsid w:val="005A6850"/>
    <w:rsid w:val="005B1B1B"/>
    <w:rsid w:val="005C5932"/>
    <w:rsid w:val="005D3CA7"/>
    <w:rsid w:val="005D4CC1"/>
    <w:rsid w:val="005D6E48"/>
    <w:rsid w:val="005E3B06"/>
    <w:rsid w:val="005E57CA"/>
    <w:rsid w:val="005F4B91"/>
    <w:rsid w:val="005F55D2"/>
    <w:rsid w:val="0062312F"/>
    <w:rsid w:val="00625F2C"/>
    <w:rsid w:val="006618E9"/>
    <w:rsid w:val="0068194B"/>
    <w:rsid w:val="00692703"/>
    <w:rsid w:val="006A1962"/>
    <w:rsid w:val="006B5D48"/>
    <w:rsid w:val="006B7D7B"/>
    <w:rsid w:val="006C1A5E"/>
    <w:rsid w:val="006C60BE"/>
    <w:rsid w:val="006E1507"/>
    <w:rsid w:val="006F178C"/>
    <w:rsid w:val="00712D8B"/>
    <w:rsid w:val="007273B7"/>
    <w:rsid w:val="00733E0A"/>
    <w:rsid w:val="00734322"/>
    <w:rsid w:val="0074403D"/>
    <w:rsid w:val="00746D44"/>
    <w:rsid w:val="007538DC"/>
    <w:rsid w:val="00757803"/>
    <w:rsid w:val="0079206B"/>
    <w:rsid w:val="00796076"/>
    <w:rsid w:val="007B4DF6"/>
    <w:rsid w:val="007B74CD"/>
    <w:rsid w:val="007C0566"/>
    <w:rsid w:val="007C606B"/>
    <w:rsid w:val="007E6A61"/>
    <w:rsid w:val="00801140"/>
    <w:rsid w:val="00803404"/>
    <w:rsid w:val="00834955"/>
    <w:rsid w:val="00855B59"/>
    <w:rsid w:val="00860461"/>
    <w:rsid w:val="0086487C"/>
    <w:rsid w:val="00867378"/>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0427"/>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05C"/>
    <w:rsid w:val="00A93A5D"/>
    <w:rsid w:val="00AB32F8"/>
    <w:rsid w:val="00AB610B"/>
    <w:rsid w:val="00AD360E"/>
    <w:rsid w:val="00AD40FB"/>
    <w:rsid w:val="00AD782D"/>
    <w:rsid w:val="00AE7650"/>
    <w:rsid w:val="00AF167D"/>
    <w:rsid w:val="00B10EBE"/>
    <w:rsid w:val="00B110E9"/>
    <w:rsid w:val="00B2296D"/>
    <w:rsid w:val="00B236F1"/>
    <w:rsid w:val="00B50F99"/>
    <w:rsid w:val="00B51D1B"/>
    <w:rsid w:val="00B540F4"/>
    <w:rsid w:val="00B60FD0"/>
    <w:rsid w:val="00B622DF"/>
    <w:rsid w:val="00B6332A"/>
    <w:rsid w:val="00B81760"/>
    <w:rsid w:val="00B8494C"/>
    <w:rsid w:val="00BA1546"/>
    <w:rsid w:val="00BB4E51"/>
    <w:rsid w:val="00BD431F"/>
    <w:rsid w:val="00BE423E"/>
    <w:rsid w:val="00BF1160"/>
    <w:rsid w:val="00BF61AC"/>
    <w:rsid w:val="00BF78B9"/>
    <w:rsid w:val="00C02C0C"/>
    <w:rsid w:val="00C25163"/>
    <w:rsid w:val="00C47FA6"/>
    <w:rsid w:val="00C57FC6"/>
    <w:rsid w:val="00C66A7D"/>
    <w:rsid w:val="00C70B4B"/>
    <w:rsid w:val="00C779DA"/>
    <w:rsid w:val="00C814F7"/>
    <w:rsid w:val="00CA4B4D"/>
    <w:rsid w:val="00CB35C3"/>
    <w:rsid w:val="00CD323D"/>
    <w:rsid w:val="00CE4030"/>
    <w:rsid w:val="00CE64B3"/>
    <w:rsid w:val="00CF1A49"/>
    <w:rsid w:val="00CF6653"/>
    <w:rsid w:val="00D0630C"/>
    <w:rsid w:val="00D06760"/>
    <w:rsid w:val="00D243A9"/>
    <w:rsid w:val="00D26AD0"/>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DF696F"/>
    <w:rsid w:val="00E01923"/>
    <w:rsid w:val="00E14498"/>
    <w:rsid w:val="00E2397A"/>
    <w:rsid w:val="00E254DB"/>
    <w:rsid w:val="00E300FC"/>
    <w:rsid w:val="00E34BD9"/>
    <w:rsid w:val="00E362DB"/>
    <w:rsid w:val="00E5632B"/>
    <w:rsid w:val="00E70240"/>
    <w:rsid w:val="00E71E6B"/>
    <w:rsid w:val="00E7477C"/>
    <w:rsid w:val="00E81CC5"/>
    <w:rsid w:val="00E85A87"/>
    <w:rsid w:val="00E85B4A"/>
    <w:rsid w:val="00E9528E"/>
    <w:rsid w:val="00EA5099"/>
    <w:rsid w:val="00EC1351"/>
    <w:rsid w:val="00EC4CBF"/>
    <w:rsid w:val="00EE2CA8"/>
    <w:rsid w:val="00EF17E8"/>
    <w:rsid w:val="00EF51D9"/>
    <w:rsid w:val="00F04C49"/>
    <w:rsid w:val="00F130DD"/>
    <w:rsid w:val="00F24884"/>
    <w:rsid w:val="00F476C4"/>
    <w:rsid w:val="00F61DF9"/>
    <w:rsid w:val="00F64F3B"/>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B8C42"/>
  <w15:chartTrackingRefBased/>
  <w15:docId w15:val="{C8725570-1658-4C1E-8F27-89A678A5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010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7356">
      <w:bodyDiv w:val="1"/>
      <w:marLeft w:val="0"/>
      <w:marRight w:val="0"/>
      <w:marTop w:val="0"/>
      <w:marBottom w:val="0"/>
      <w:divBdr>
        <w:top w:val="none" w:sz="0" w:space="0" w:color="auto"/>
        <w:left w:val="none" w:sz="0" w:space="0" w:color="auto"/>
        <w:bottom w:val="none" w:sz="0" w:space="0" w:color="auto"/>
        <w:right w:val="none" w:sz="0" w:space="0" w:color="auto"/>
      </w:divBdr>
    </w:div>
    <w:div w:id="1524246726">
      <w:bodyDiv w:val="1"/>
      <w:marLeft w:val="0"/>
      <w:marRight w:val="0"/>
      <w:marTop w:val="0"/>
      <w:marBottom w:val="0"/>
      <w:divBdr>
        <w:top w:val="none" w:sz="0" w:space="0" w:color="auto"/>
        <w:left w:val="none" w:sz="0" w:space="0" w:color="auto"/>
        <w:bottom w:val="none" w:sz="0" w:space="0" w:color="auto"/>
        <w:right w:val="none" w:sz="0" w:space="0" w:color="auto"/>
      </w:divBdr>
    </w:div>
    <w:div w:id="156375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marnath.t2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marnath\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82E9736CEC43C4B117379DB9AE3EDC"/>
        <w:category>
          <w:name w:val="General"/>
          <w:gallery w:val="placeholder"/>
        </w:category>
        <w:types>
          <w:type w:val="bbPlcHdr"/>
        </w:types>
        <w:behaviors>
          <w:behavior w:val="content"/>
        </w:behaviors>
        <w:guid w:val="{815E193A-F0FC-406A-933D-9E9153C73896}"/>
      </w:docPartPr>
      <w:docPartBody>
        <w:p w:rsidR="00947A03" w:rsidRDefault="00941950" w:rsidP="00941950">
          <w:pPr>
            <w:pStyle w:val="8482E9736CEC43C4B117379DB9AE3EDC"/>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BF"/>
    <w:rsid w:val="002176F5"/>
    <w:rsid w:val="00384175"/>
    <w:rsid w:val="00425B4E"/>
    <w:rsid w:val="006531FF"/>
    <w:rsid w:val="00941950"/>
    <w:rsid w:val="00947A03"/>
    <w:rsid w:val="00997743"/>
    <w:rsid w:val="00A02846"/>
    <w:rsid w:val="00B972BF"/>
    <w:rsid w:val="00CA6D5A"/>
    <w:rsid w:val="00F9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8A01AEEF9C4F0EA6EBBF8963ABAB9B">
    <w:name w:val="8E8A01AEEF9C4F0EA6EBBF8963ABAB9B"/>
  </w:style>
  <w:style w:type="character" w:styleId="IntenseEmphasis">
    <w:name w:val="Intense Emphasis"/>
    <w:basedOn w:val="DefaultParagraphFont"/>
    <w:uiPriority w:val="2"/>
    <w:rPr>
      <w:b/>
      <w:iCs/>
      <w:color w:val="262626" w:themeColor="text1" w:themeTint="D9"/>
    </w:rPr>
  </w:style>
  <w:style w:type="paragraph" w:customStyle="1" w:styleId="472B9DBD05FC4BDF9ABFE4EB5D296AE3">
    <w:name w:val="472B9DBD05FC4BDF9ABFE4EB5D296AE3"/>
  </w:style>
  <w:style w:type="paragraph" w:customStyle="1" w:styleId="0D7BB736044B4512ACA052382789BDE3">
    <w:name w:val="0D7BB736044B4512ACA052382789BDE3"/>
  </w:style>
  <w:style w:type="paragraph" w:customStyle="1" w:styleId="558DD115BA7D42DDAFFF1706D791A091">
    <w:name w:val="558DD115BA7D42DDAFFF1706D791A091"/>
  </w:style>
  <w:style w:type="paragraph" w:customStyle="1" w:styleId="636AFF5C9F4642B793338A0422CC252E">
    <w:name w:val="636AFF5C9F4642B793338A0422CC252E"/>
  </w:style>
  <w:style w:type="paragraph" w:customStyle="1" w:styleId="577203D69D094EBEAE2F0EAE13DC9A73">
    <w:name w:val="577203D69D094EBEAE2F0EAE13DC9A73"/>
  </w:style>
  <w:style w:type="paragraph" w:customStyle="1" w:styleId="97D9787BEE5044F4B7417745BD0EE1D1">
    <w:name w:val="97D9787BEE5044F4B7417745BD0EE1D1"/>
  </w:style>
  <w:style w:type="paragraph" w:customStyle="1" w:styleId="93E83BFE0C554B178F7606DF4E5D7C2A">
    <w:name w:val="93E83BFE0C554B178F7606DF4E5D7C2A"/>
  </w:style>
  <w:style w:type="paragraph" w:customStyle="1" w:styleId="A7489B7C177044EB8C8ED5041BC751F1">
    <w:name w:val="A7489B7C177044EB8C8ED5041BC751F1"/>
  </w:style>
  <w:style w:type="paragraph" w:customStyle="1" w:styleId="210F355B481C43B2A6C078089438F698">
    <w:name w:val="210F355B481C43B2A6C078089438F698"/>
  </w:style>
  <w:style w:type="paragraph" w:customStyle="1" w:styleId="0594A1A0AA714C48A6F2E9489E6F3A25">
    <w:name w:val="0594A1A0AA714C48A6F2E9489E6F3A25"/>
  </w:style>
  <w:style w:type="paragraph" w:customStyle="1" w:styleId="F3537BF2C21A40009164574E71F0B861">
    <w:name w:val="F3537BF2C21A40009164574E71F0B861"/>
  </w:style>
  <w:style w:type="paragraph" w:customStyle="1" w:styleId="BBFA4A30EC344B90AAA541ED30A86A18">
    <w:name w:val="BBFA4A30EC344B90AAA541ED30A86A18"/>
  </w:style>
  <w:style w:type="paragraph" w:customStyle="1" w:styleId="90EF761DCC0E4EB7A7BC745439B08A0D">
    <w:name w:val="90EF761DCC0E4EB7A7BC745439B08A0D"/>
  </w:style>
  <w:style w:type="paragraph" w:customStyle="1" w:styleId="95147A7591894B83900A6D607826AE89">
    <w:name w:val="95147A7591894B83900A6D607826AE89"/>
  </w:style>
  <w:style w:type="character" w:styleId="SubtleReference">
    <w:name w:val="Subtle Reference"/>
    <w:basedOn w:val="DefaultParagraphFont"/>
    <w:uiPriority w:val="10"/>
    <w:qFormat/>
    <w:rPr>
      <w:b/>
      <w:caps w:val="0"/>
      <w:smallCaps/>
      <w:color w:val="595959" w:themeColor="text1" w:themeTint="A6"/>
    </w:rPr>
  </w:style>
  <w:style w:type="paragraph" w:customStyle="1" w:styleId="C9F1FE97B63947F3AB82C72EB12556BF">
    <w:name w:val="C9F1FE97B63947F3AB82C72EB12556BF"/>
  </w:style>
  <w:style w:type="paragraph" w:customStyle="1" w:styleId="26E385DF454B4D13A1FE55A8E1CE7C9C">
    <w:name w:val="26E385DF454B4D13A1FE55A8E1CE7C9C"/>
  </w:style>
  <w:style w:type="paragraph" w:customStyle="1" w:styleId="0558451EA51645B0A3A7E856B568B3F3">
    <w:name w:val="0558451EA51645B0A3A7E856B568B3F3"/>
  </w:style>
  <w:style w:type="paragraph" w:customStyle="1" w:styleId="0316641CEFAD4A8CA7F4F307B4F46489">
    <w:name w:val="0316641CEFAD4A8CA7F4F307B4F46489"/>
  </w:style>
  <w:style w:type="paragraph" w:customStyle="1" w:styleId="510105841526424986B4E35432187B50">
    <w:name w:val="510105841526424986B4E35432187B50"/>
  </w:style>
  <w:style w:type="paragraph" w:customStyle="1" w:styleId="5CE02E603BD749C6B6126AF503003ACE">
    <w:name w:val="5CE02E603BD749C6B6126AF503003ACE"/>
  </w:style>
  <w:style w:type="paragraph" w:customStyle="1" w:styleId="A866E6C1A6BC48498C715670F3D02807">
    <w:name w:val="A866E6C1A6BC48498C715670F3D02807"/>
  </w:style>
  <w:style w:type="paragraph" w:customStyle="1" w:styleId="366D7D97B53C44F1928F94B0C8E0324F">
    <w:name w:val="366D7D97B53C44F1928F94B0C8E0324F"/>
  </w:style>
  <w:style w:type="paragraph" w:customStyle="1" w:styleId="3D654C2902764BF6BCC99125EA66E08A">
    <w:name w:val="3D654C2902764BF6BCC99125EA66E08A"/>
  </w:style>
  <w:style w:type="paragraph" w:customStyle="1" w:styleId="9DC4138DBD2641D38785CA21403C7973">
    <w:name w:val="9DC4138DBD2641D38785CA21403C7973"/>
  </w:style>
  <w:style w:type="paragraph" w:customStyle="1" w:styleId="40E60546D4C74E9CAADCF742A81D5266">
    <w:name w:val="40E60546D4C74E9CAADCF742A81D5266"/>
  </w:style>
  <w:style w:type="paragraph" w:customStyle="1" w:styleId="53D96407517A477C909FDC28BCC51B13">
    <w:name w:val="53D96407517A477C909FDC28BCC51B13"/>
  </w:style>
  <w:style w:type="paragraph" w:customStyle="1" w:styleId="94C10BAE4873467AB2601C3DFD44BE22">
    <w:name w:val="94C10BAE4873467AB2601C3DFD44BE22"/>
  </w:style>
  <w:style w:type="paragraph" w:customStyle="1" w:styleId="440473103CDA4645A958D38970B6E411">
    <w:name w:val="440473103CDA4645A958D38970B6E411"/>
  </w:style>
  <w:style w:type="paragraph" w:customStyle="1" w:styleId="99D7295F9F8B4469ACC1DFF4770BAD64">
    <w:name w:val="99D7295F9F8B4469ACC1DFF4770BAD64"/>
  </w:style>
  <w:style w:type="paragraph" w:customStyle="1" w:styleId="D355CD69161A4B5A8A6852C16E66BD47">
    <w:name w:val="D355CD69161A4B5A8A6852C16E66BD47"/>
  </w:style>
  <w:style w:type="paragraph" w:customStyle="1" w:styleId="FFA8D91228FD4EF8B4BA0AFFC59F0013">
    <w:name w:val="FFA8D91228FD4EF8B4BA0AFFC59F0013"/>
  </w:style>
  <w:style w:type="paragraph" w:customStyle="1" w:styleId="300140BEAD5F4060ADA19BF383688F4F">
    <w:name w:val="300140BEAD5F4060ADA19BF383688F4F"/>
  </w:style>
  <w:style w:type="paragraph" w:customStyle="1" w:styleId="AB978CE2116643149406EC0DDEE70016">
    <w:name w:val="AB978CE2116643149406EC0DDEE70016"/>
  </w:style>
  <w:style w:type="paragraph" w:customStyle="1" w:styleId="E07AFB0DB21848779533233311742453">
    <w:name w:val="E07AFB0DB21848779533233311742453"/>
  </w:style>
  <w:style w:type="paragraph" w:customStyle="1" w:styleId="304FCB00420F4B5E8C8DFFCAAF6E4948">
    <w:name w:val="304FCB00420F4B5E8C8DFFCAAF6E4948"/>
  </w:style>
  <w:style w:type="paragraph" w:customStyle="1" w:styleId="A2299C175F1F4E73B38D224800B6252A">
    <w:name w:val="A2299C175F1F4E73B38D224800B6252A"/>
  </w:style>
  <w:style w:type="paragraph" w:customStyle="1" w:styleId="EBB4F40991D44C6DB2E93FD35EB11790">
    <w:name w:val="EBB4F40991D44C6DB2E93FD35EB11790"/>
  </w:style>
  <w:style w:type="paragraph" w:customStyle="1" w:styleId="60B9560FF5DF401BB45E03BD3AD7359B">
    <w:name w:val="60B9560FF5DF401BB45E03BD3AD7359B"/>
  </w:style>
  <w:style w:type="paragraph" w:customStyle="1" w:styleId="3ACFBC8AC2104096A9FFC009AD846D44">
    <w:name w:val="3ACFBC8AC2104096A9FFC009AD846D44"/>
  </w:style>
  <w:style w:type="paragraph" w:customStyle="1" w:styleId="0D457B33DB8D45C184C5F867AF55A549">
    <w:name w:val="0D457B33DB8D45C184C5F867AF55A549"/>
  </w:style>
  <w:style w:type="paragraph" w:customStyle="1" w:styleId="5FBC6B7B29694FE08496DCA0B2DB45D4">
    <w:name w:val="5FBC6B7B29694FE08496DCA0B2DB45D4"/>
    <w:rsid w:val="00A02846"/>
  </w:style>
  <w:style w:type="paragraph" w:customStyle="1" w:styleId="8482E9736CEC43C4B117379DB9AE3EDC">
    <w:name w:val="8482E9736CEC43C4B117379DB9AE3EDC"/>
    <w:rsid w:val="00941950"/>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645</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ssb17</dc:creator>
  <cp:keywords/>
  <dc:description/>
  <cp:lastModifiedBy>T Amarnath</cp:lastModifiedBy>
  <cp:revision>35</cp:revision>
  <dcterms:created xsi:type="dcterms:W3CDTF">2019-01-18T20:08:00Z</dcterms:created>
  <dcterms:modified xsi:type="dcterms:W3CDTF">2019-07-15T07:47:00Z</dcterms:modified>
  <cp:category/>
</cp:coreProperties>
</file>